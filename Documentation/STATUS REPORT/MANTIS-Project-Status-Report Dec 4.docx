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A6AD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4A6AD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  <w:tr w:rsidR="00E44D8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2.2.4</w:t>
            </w:r>
          </w:p>
        </w:tc>
        <w:tc>
          <w:tcPr>
            <w:tcW w:w="126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2/11/16</w:t>
            </w:r>
          </w:p>
        </w:tc>
        <w:tc>
          <w:tcPr>
            <w:tcW w:w="1980" w:type="dxa"/>
          </w:tcPr>
          <w:p w:rsidR="00E44D82" w:rsidRDefault="00E44D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E44D82" w:rsidRDefault="00E44D82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the look and feel of the system</w:t>
            </w:r>
          </w:p>
        </w:tc>
      </w:tr>
      <w:tr w:rsidR="0042050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2.2.5</w:t>
            </w:r>
          </w:p>
        </w:tc>
        <w:tc>
          <w:tcPr>
            <w:tcW w:w="126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22/11/16</w:t>
            </w:r>
          </w:p>
        </w:tc>
        <w:tc>
          <w:tcPr>
            <w:tcW w:w="1980" w:type="dxa"/>
          </w:tcPr>
          <w:p w:rsidR="0042050D" w:rsidRDefault="0042050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2050D" w:rsidRDefault="0042050D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SRS and Quality Management Plan</w:t>
            </w:r>
          </w:p>
        </w:tc>
      </w:tr>
      <w:tr w:rsidR="004A6AD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A6AD8" w:rsidRDefault="004A6AD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2.2.6</w:t>
            </w:r>
          </w:p>
        </w:tc>
        <w:tc>
          <w:tcPr>
            <w:tcW w:w="1260" w:type="dxa"/>
          </w:tcPr>
          <w:p w:rsidR="004A6AD8" w:rsidRDefault="004A6AD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04/12/2016</w:t>
            </w:r>
          </w:p>
        </w:tc>
        <w:tc>
          <w:tcPr>
            <w:tcW w:w="1980" w:type="dxa"/>
          </w:tcPr>
          <w:p w:rsidR="004A6AD8" w:rsidRDefault="004A6AD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  <w:r>
              <w:rPr>
                <w:rFonts w:cs="Arial"/>
                <w:sz w:val="20"/>
              </w:rPr>
              <w:br/>
              <w:t>Johann Alpapara</w:t>
            </w:r>
          </w:p>
        </w:tc>
        <w:tc>
          <w:tcPr>
            <w:tcW w:w="4140" w:type="dxa"/>
          </w:tcPr>
          <w:p w:rsidR="004A6AD8" w:rsidRDefault="004A6AD8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required docuements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6AF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6AF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6AF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6AF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6AF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66AF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66AF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4A6AD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revising and configuring system database for it is crucial in </w:t>
      </w:r>
      <w:r w:rsidR="00E44D82">
        <w:rPr>
          <w:rFonts w:ascii="Arial" w:hAnsi="Arial" w:cs="Arial"/>
          <w:sz w:val="20"/>
          <w:szCs w:val="20"/>
        </w:rPr>
        <w:t>building the system using PHP framework.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E44D82" w:rsidRDefault="00E44D82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the system.</w:t>
      </w:r>
    </w:p>
    <w:p w:rsidR="0042050D" w:rsidRDefault="0042050D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SRS and Quality Mangement Plan</w:t>
      </w:r>
    </w:p>
    <w:p w:rsidR="004A6AD8" w:rsidRPr="00844E0A" w:rsidRDefault="004A6AD8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Finalizing all required documents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lastRenderedPageBreak/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23E90" w:rsidP="009435EB">
            <w:pPr>
              <w:spacing w:before="40" w:after="40"/>
            </w:pPr>
            <w:r>
              <w:rPr>
                <w:rFonts w:cs="Arial"/>
              </w:rPr>
              <w:t>4/12</w:t>
            </w:r>
            <w:r w:rsidR="00540EC6">
              <w:rPr>
                <w:rFonts w:cs="Arial"/>
              </w:rP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23E90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5/12/</w:t>
            </w:r>
            <w:r w:rsidR="003C59DE">
              <w:rPr>
                <w:rFonts w:cs="Arial"/>
              </w:rPr>
              <w:t>16</w:t>
            </w:r>
            <w:r w:rsidR="00540EC6">
              <w:rPr>
                <w:rFonts w:cs="Arial"/>
              </w:rPr>
              <w:t xml:space="preserve">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 w:rsidR="003C59DE">
              <w:rPr>
                <w:b w:val="0"/>
              </w:rPr>
              <w:t>11</w:t>
            </w:r>
            <w:r w:rsidR="003C59DE">
              <w:rPr>
                <w:rFonts w:cs="Arial"/>
              </w:rPr>
              <w:t>/12</w:t>
            </w:r>
            <w:r w:rsidR="00540EC6">
              <w:rPr>
                <w:rFonts w:cs="Arial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4A6AD8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4A6AD8">
              <w:rPr>
                <w:b w:val="0"/>
              </w:rPr>
              <w:t>Finalizing required documents before finishing the system’s design and module.</w:t>
            </w:r>
            <w:bookmarkStart w:id="23" w:name="_GoBack"/>
            <w:bookmarkEnd w:id="23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4A6AD8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Finalizing all required documents for the system.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A6AD8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C59DE" w:rsidP="00CD4105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44D82" w:rsidP="00CD4105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A6AD8" w:rsidP="00811B77">
                  <w:pPr>
                    <w:spacing w:before="40" w:after="40"/>
                  </w:pPr>
                  <w:r>
                    <w:t>100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4A6AD8" w:rsidP="00811B77">
                  <w:pPr>
                    <w:spacing w:before="40" w:after="40"/>
                  </w:pPr>
                  <w:r>
                    <w:t>100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A6AD8" w:rsidP="00811B77">
                  <w:pPr>
                    <w:spacing w:before="40" w:after="40"/>
                  </w:pPr>
                  <w:r>
                    <w:t>90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A6AD8" w:rsidP="00811B77">
                  <w:pPr>
                    <w:spacing w:before="40" w:after="40"/>
                  </w:pPr>
                  <w:r>
                    <w:t>60</w:t>
                  </w:r>
                  <w:r w:rsidR="001651E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4A6AD8" w:rsidP="00811B77">
                  <w:pPr>
                    <w:spacing w:before="40" w:after="40"/>
                  </w:pPr>
                  <w:r>
                    <w:t>70</w:t>
                  </w:r>
                  <w:r w:rsidR="00844D7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A6AD8" w:rsidP="00811B77">
                  <w:pPr>
                    <w:spacing w:before="40" w:after="40"/>
                  </w:pPr>
                  <w:r>
                    <w:t>60</w:t>
                  </w:r>
                  <w:r w:rsidR="0042050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42050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2050D" w:rsidRDefault="0042050D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42050D" w:rsidRDefault="003C59DE" w:rsidP="00811B77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vAlign w:val="top"/>
                </w:tcPr>
                <w:p w:rsidR="0042050D" w:rsidRDefault="004A6AD8" w:rsidP="00811B77">
                  <w:pPr>
                    <w:spacing w:before="40" w:after="40"/>
                  </w:pPr>
                  <w:r>
                    <w:t>70</w:t>
                  </w:r>
                  <w:r w:rsidR="0042050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2050D" w:rsidRDefault="0042050D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C59DE" w:rsidP="00CD4105">
                  <w:pPr>
                    <w:spacing w:before="40" w:after="40"/>
                  </w:pPr>
                  <w:r>
                    <w:t>1/12/2016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A6AD8" w:rsidP="00CD4105">
                  <w:pPr>
                    <w:spacing w:before="40" w:after="40"/>
                  </w:pPr>
                  <w:r>
                    <w:t>87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C59DE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11/12</w:t>
                  </w:r>
                  <w:r w:rsidR="00540EC6">
                    <w:rPr>
                      <w:rFonts w:cs="Arial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A6AD8" w:rsidP="00CD4105">
                  <w:pPr>
                    <w:spacing w:before="40" w:after="40"/>
                  </w:pPr>
                  <w:r>
                    <w:t>100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C59D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C59DE" w:rsidRPr="00C13EAB" w:rsidRDefault="003C59DE" w:rsidP="003C59D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Required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rPr>
                      <w:rFonts w:cs="Arial"/>
                    </w:rPr>
                    <w:t>11/12/16</w:t>
                  </w:r>
                </w:p>
              </w:tc>
              <w:tc>
                <w:tcPr>
                  <w:tcW w:w="1606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C59DE" w:rsidRPr="00C13EAB" w:rsidRDefault="003C59DE" w:rsidP="003C59D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C59D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C59DE" w:rsidRPr="00C13EAB" w:rsidRDefault="003C59DE" w:rsidP="003C59D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rPr>
                      <w:rFonts w:cs="Arial"/>
                    </w:rPr>
                    <w:t>11/12/16</w:t>
                  </w:r>
                </w:p>
              </w:tc>
              <w:tc>
                <w:tcPr>
                  <w:tcW w:w="1606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3C59DE" w:rsidRPr="00C13EAB" w:rsidRDefault="003C59DE" w:rsidP="003C59D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3C59D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C59DE" w:rsidRPr="00C13EAB" w:rsidRDefault="003C59DE" w:rsidP="003C59D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rPr>
                      <w:rFonts w:cs="Arial"/>
                    </w:rPr>
                    <w:t>11/12/16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C59DE" w:rsidRPr="00C13EAB" w:rsidRDefault="003C59DE" w:rsidP="003C59DE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C59DE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C59DE" w:rsidRPr="00C13EAB" w:rsidRDefault="003C59DE" w:rsidP="003C59DE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C59DE" w:rsidRDefault="003C59DE" w:rsidP="003C59DE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C59DE" w:rsidRPr="00C13EAB" w:rsidRDefault="003C59DE" w:rsidP="003C59DE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E44D8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Limited </w:t>
                  </w:r>
                  <w:r w:rsidR="00E44D82">
                    <w:t>knowledge in coding in PHP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Client is hard to interview </w:t>
                  </w:r>
                  <w:r w:rsidR="00E44D82">
                    <w:t>again for consulting about the current system being develop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373621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A6AD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A6AD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lastRenderedPageBreak/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A6AD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AF1" w:rsidRDefault="00766AF1">
      <w:r>
        <w:separator/>
      </w:r>
    </w:p>
  </w:endnote>
  <w:endnote w:type="continuationSeparator" w:id="0">
    <w:p w:rsidR="00766AF1" w:rsidRDefault="0076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143F9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A6AD8">
      <w:rPr>
        <w:noProof/>
        <w:sz w:val="18"/>
        <w:szCs w:val="18"/>
      </w:rPr>
      <w:t>12/4/2016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AF1" w:rsidRDefault="00766AF1">
      <w:r>
        <w:separator/>
      </w:r>
    </w:p>
  </w:footnote>
  <w:footnote w:type="continuationSeparator" w:id="0">
    <w:p w:rsidR="00766AF1" w:rsidRDefault="0076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143F9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B624F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5D3A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73621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C59DE"/>
    <w:rsid w:val="003D6AB7"/>
    <w:rsid w:val="003E1553"/>
    <w:rsid w:val="003E70DF"/>
    <w:rsid w:val="00410AC7"/>
    <w:rsid w:val="00417E2E"/>
    <w:rsid w:val="0042050D"/>
    <w:rsid w:val="00424139"/>
    <w:rsid w:val="00427503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6AD8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3E90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66AF1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44D82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CDB07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2</cp:revision>
  <cp:lastPrinted>2004-07-12T06:29:00Z</cp:lastPrinted>
  <dcterms:created xsi:type="dcterms:W3CDTF">2016-12-04T16:06:00Z</dcterms:created>
  <dcterms:modified xsi:type="dcterms:W3CDTF">2016-12-04T16:06:00Z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