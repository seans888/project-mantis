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2050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42050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  <w:tr w:rsidR="00540EC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2.2.3</w:t>
            </w:r>
          </w:p>
        </w:tc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18/10/16</w:t>
            </w:r>
          </w:p>
        </w:tc>
        <w:tc>
          <w:tcPr>
            <w:tcW w:w="198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540EC6" w:rsidRDefault="00540EC6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Leave and Employee Information Modules</w:t>
            </w:r>
          </w:p>
        </w:tc>
      </w:tr>
      <w:tr w:rsidR="00E44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2.2.4</w:t>
            </w:r>
          </w:p>
        </w:tc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2/11/16</w:t>
            </w:r>
          </w:p>
        </w:tc>
        <w:tc>
          <w:tcPr>
            <w:tcW w:w="198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E44D82" w:rsidRDefault="00E44D82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Designing the look and feel of the system</w:t>
            </w:r>
          </w:p>
        </w:tc>
      </w:tr>
      <w:tr w:rsidR="0042050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2.2.5</w:t>
            </w:r>
          </w:p>
        </w:tc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22/11/16</w:t>
            </w:r>
          </w:p>
        </w:tc>
        <w:tc>
          <w:tcPr>
            <w:tcW w:w="198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2050D" w:rsidRDefault="0042050D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SRS and Quality Management Plan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720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720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720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720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720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720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720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42050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revising and configuring system database for it is crucial in </w:t>
      </w:r>
      <w:r w:rsidR="00E44D82">
        <w:rPr>
          <w:rFonts w:ascii="Arial" w:hAnsi="Arial" w:cs="Arial"/>
          <w:sz w:val="20"/>
          <w:szCs w:val="20"/>
        </w:rPr>
        <w:t>building the system using PHP framework.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540EC6" w:rsidRDefault="00540EC6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Leave and Employee Information Modules</w:t>
      </w:r>
    </w:p>
    <w:p w:rsidR="00E44D82" w:rsidRDefault="00E44D82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the system.</w:t>
      </w:r>
    </w:p>
    <w:p w:rsidR="0042050D" w:rsidRPr="00844E0A" w:rsidRDefault="0042050D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SRS and Quality Mangement Plan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lastRenderedPageBreak/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540EC6" w:rsidP="009435EB">
            <w:pPr>
              <w:spacing w:before="40" w:after="40"/>
            </w:pPr>
            <w:r>
              <w:rPr>
                <w:rFonts w:cs="Arial"/>
              </w:rPr>
              <w:t>24/10/16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540EC6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 xml:space="preserve">24/10/16 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>
              <w:rPr>
                <w:rFonts w:cs="Arial"/>
              </w:rPr>
              <w:t>30/10/16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>. And Creating Gantt chart and Activity List documents. 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75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88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3</w:t>
                  </w:r>
                  <w:r w:rsidR="00E44D82">
                    <w:t>0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5</w:t>
                  </w:r>
                  <w:r w:rsidR="00E44D82">
                    <w:t>0</w:t>
                  </w:r>
                  <w:r w:rsidR="00844D7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Quality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7</w:t>
                  </w:r>
                  <w:r w:rsidR="00E44D82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E44D82" w:rsidP="00F267C8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13/11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50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  <w:r w:rsidR="00E44D82">
                    <w:t xml:space="preserve"> for new updates about the current system.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E44D8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System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Limited </w:t>
                  </w:r>
                  <w:r w:rsidR="00E44D82">
                    <w:t>knowledge in coding in PHP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Client is hard to interview </w:t>
                  </w:r>
                  <w:r w:rsidR="00E44D82">
                    <w:t>again for consulting about the current system being develop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Closed</w:t>
                  </w:r>
                  <w:bookmarkStart w:id="23" w:name="_GoBack"/>
                  <w:bookmarkEnd w:id="23"/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2050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2050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2050D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20F" w:rsidRDefault="0076720F">
      <w:r>
        <w:separator/>
      </w:r>
    </w:p>
  </w:endnote>
  <w:endnote w:type="continuationSeparator" w:id="0">
    <w:p w:rsidR="0076720F" w:rsidRDefault="0076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73621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2050D">
      <w:rPr>
        <w:noProof/>
        <w:sz w:val="18"/>
        <w:szCs w:val="18"/>
      </w:rPr>
      <w:t>11/27/2016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20F" w:rsidRDefault="0076720F">
      <w:r>
        <w:separator/>
      </w:r>
    </w:p>
  </w:footnote>
  <w:footnote w:type="continuationSeparator" w:id="0">
    <w:p w:rsidR="0076720F" w:rsidRDefault="00767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0F5B41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5D3A"/>
    <w:rsid w:val="002772CF"/>
    <w:rsid w:val="002903B1"/>
    <w:rsid w:val="0029501B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73621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0AC7"/>
    <w:rsid w:val="00417E2E"/>
    <w:rsid w:val="0042050D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40EC6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6720F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53F2C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43A3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44D82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7EDFE6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3</TotalTime>
  <Pages>8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4</cp:revision>
  <cp:lastPrinted>2004-07-12T06:29:00Z</cp:lastPrinted>
  <dcterms:created xsi:type="dcterms:W3CDTF">2016-11-13T15:29:00Z</dcterms:created>
  <dcterms:modified xsi:type="dcterms:W3CDTF">2016-11-27T15:08:00Z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