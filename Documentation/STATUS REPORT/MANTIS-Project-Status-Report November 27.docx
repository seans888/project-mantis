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D0B6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DD0B6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2A424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76460F" w:rsidRDefault="007646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  <w:tr w:rsidR="00540EC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2.2.3</w:t>
            </w:r>
          </w:p>
        </w:tc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18/10/16</w:t>
            </w:r>
          </w:p>
        </w:tc>
        <w:tc>
          <w:tcPr>
            <w:tcW w:w="198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540EC6" w:rsidRDefault="00540EC6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Leave and Employee Information Modules</w:t>
            </w:r>
          </w:p>
        </w:tc>
      </w:tr>
      <w:tr w:rsidR="00E44D8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2.2.4</w:t>
            </w:r>
          </w:p>
        </w:tc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2/11/16</w:t>
            </w:r>
          </w:p>
        </w:tc>
        <w:tc>
          <w:tcPr>
            <w:tcW w:w="198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E44D82" w:rsidRDefault="00E44D82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Designing the look and feel of the system</w:t>
            </w:r>
          </w:p>
        </w:tc>
      </w:tr>
      <w:tr w:rsidR="0042050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2.2.5</w:t>
            </w:r>
          </w:p>
        </w:tc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22/11/16</w:t>
            </w:r>
          </w:p>
        </w:tc>
        <w:tc>
          <w:tcPr>
            <w:tcW w:w="198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2050D" w:rsidRDefault="0042050D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SRS and Quality Management Plan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2B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2B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2B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2B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2B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2B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2B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DD0B6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revising and configuring system database for it is crucial in </w:t>
      </w:r>
      <w:r w:rsidR="00E44D82">
        <w:rPr>
          <w:rFonts w:ascii="Arial" w:hAnsi="Arial" w:cs="Arial"/>
          <w:sz w:val="20"/>
          <w:szCs w:val="20"/>
        </w:rPr>
        <w:t>building the system using PHP framework.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draft of Statement of Work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540EC6" w:rsidRDefault="00540EC6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Leave and Employee Information Modules</w:t>
      </w:r>
    </w:p>
    <w:p w:rsidR="00E44D82" w:rsidRDefault="00E44D82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the system.</w:t>
      </w:r>
    </w:p>
    <w:p w:rsidR="0042050D" w:rsidRPr="00844E0A" w:rsidRDefault="0042050D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SRS and Quality Mangement Plan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lastRenderedPageBreak/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D0B65" w:rsidP="009435EB">
            <w:pPr>
              <w:spacing w:before="40" w:after="40"/>
            </w:pPr>
            <w:r>
              <w:rPr>
                <w:rFonts w:cs="Arial"/>
              </w:rPr>
              <w:t>27/11</w:t>
            </w:r>
            <w:r w:rsidR="00540EC6">
              <w:rPr>
                <w:rFonts w:cs="Arial"/>
              </w:rP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D0B65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27/11</w:t>
            </w:r>
            <w:r w:rsidR="00540EC6">
              <w:rPr>
                <w:rFonts w:cs="Arial"/>
              </w:rPr>
              <w:t xml:space="preserve">/16 </w:t>
            </w:r>
            <w:r w:rsidR="00E435DA" w:rsidRPr="00A951FF">
              <w:rPr>
                <w:b w:val="0"/>
              </w:rPr>
              <w:t>to</w:t>
            </w:r>
            <w:r w:rsidR="007A5818">
              <w:rPr>
                <w:b w:val="0"/>
              </w:rPr>
              <w:t xml:space="preserve"> </w:t>
            </w:r>
            <w:r>
              <w:rPr>
                <w:rFonts w:cs="Arial"/>
              </w:rPr>
              <w:t>4/12</w:t>
            </w:r>
            <w:bookmarkStart w:id="23" w:name="_GoBack"/>
            <w:bookmarkEnd w:id="23"/>
            <w:r w:rsidR="00540EC6">
              <w:rPr>
                <w:rFonts w:cs="Arial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651E0" w:rsidRPr="00C13EAB" w:rsidRDefault="00F74063" w:rsidP="00AD50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A807ED" w:rsidRPr="00A807ED">
              <w:rPr>
                <w:b w:val="0"/>
              </w:rPr>
              <w:t>Revising Diagrams and Database based on newly acquired information from the client</w:t>
            </w:r>
            <w:r w:rsidR="00A807ED">
              <w:rPr>
                <w:b w:val="0"/>
              </w:rPr>
              <w:t xml:space="preserve">. </w:t>
            </w:r>
            <w:r w:rsidR="00152B90">
              <w:rPr>
                <w:b w:val="0"/>
              </w:rPr>
              <w:t xml:space="preserve"> Project </w:t>
            </w:r>
            <w:r w:rsidR="00AD5041">
              <w:rPr>
                <w:b w:val="0"/>
              </w:rPr>
              <w:t>Vision and Scope</w:t>
            </w:r>
            <w:r w:rsidR="00152B90">
              <w:rPr>
                <w:b w:val="0"/>
              </w:rPr>
              <w:t xml:space="preserve"> Documentation draft still in progress to be presented.</w:t>
            </w:r>
            <w:r w:rsidR="001651E0">
              <w:rPr>
                <w:b w:val="0"/>
              </w:rPr>
              <w:t xml:space="preserve"> Also creating the Gantt chart and Activity List documents. Statement of Work still in progress to be presented also.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52B90" w:rsidRPr="00C13EAB" w:rsidRDefault="00A4506B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  <w:r w:rsidR="00152B90">
              <w:rPr>
                <w:b w:val="0"/>
              </w:rPr>
              <w:t xml:space="preserve"> Project Scope and Vision draft in progress for presentation</w:t>
            </w:r>
            <w:r w:rsidR="001651E0">
              <w:rPr>
                <w:b w:val="0"/>
              </w:rPr>
              <w:t>. And Creating Gantt chart and Activity List documents. Statement of Work still in progress to be presented also.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75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2050D" w:rsidP="00811B77">
                  <w:pPr>
                    <w:spacing w:before="40" w:after="40"/>
                  </w:pPr>
                  <w:r>
                    <w:t>88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85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3</w:t>
                  </w:r>
                  <w:r w:rsidR="00E44D82">
                    <w:t>0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2050D" w:rsidP="00811B77">
                  <w:pPr>
                    <w:spacing w:before="40" w:after="40"/>
                  </w:pPr>
                  <w:r>
                    <w:t>5</w:t>
                  </w:r>
                  <w:r w:rsidR="00E44D82">
                    <w:t>0</w:t>
                  </w:r>
                  <w:r w:rsidR="00844D7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Quality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22/11/16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2050D" w:rsidP="00CD4105">
                  <w:pPr>
                    <w:spacing w:before="40" w:after="40"/>
                  </w:pPr>
                  <w:r>
                    <w:t>7</w:t>
                  </w:r>
                  <w:r w:rsidR="00E44D82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E44D82" w:rsidP="00F267C8">
                  <w:pPr>
                    <w:spacing w:before="40" w:after="40"/>
                  </w:pPr>
                  <w:r>
                    <w:rPr>
                      <w:rFonts w:cs="Arial"/>
                    </w:rPr>
                    <w:t>7/11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13/11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50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  <w:r w:rsidR="00E44D82">
                    <w:t xml:space="preserve"> for new updates about the current system.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13/11</w:t>
                  </w:r>
                  <w:r w:rsidR="002241A4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E44D8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System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Limited </w:t>
                  </w:r>
                  <w:r w:rsidR="00E44D82">
                    <w:t>knowledge in coding in PHP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Client is hard to interview </w:t>
                  </w:r>
                  <w:r w:rsidR="00E44D82">
                    <w:t>again for consulting about the current system being develop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D0B6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DD0B65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D0B65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B6D" w:rsidRDefault="002A2B6D">
      <w:r>
        <w:separator/>
      </w:r>
    </w:p>
  </w:endnote>
  <w:endnote w:type="continuationSeparator" w:id="0">
    <w:p w:rsidR="002A2B6D" w:rsidRDefault="002A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D0B65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D0B65">
      <w:rPr>
        <w:noProof/>
        <w:sz w:val="18"/>
        <w:szCs w:val="18"/>
      </w:rPr>
      <w:t>12/5/2016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B6D" w:rsidRDefault="002A2B6D">
      <w:r>
        <w:separator/>
      </w:r>
    </w:p>
  </w:footnote>
  <w:footnote w:type="continuationSeparator" w:id="0">
    <w:p w:rsidR="002A2B6D" w:rsidRDefault="002A2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0F5B41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0D5A"/>
    <w:rsid w:val="0019640E"/>
    <w:rsid w:val="001A0845"/>
    <w:rsid w:val="001A2B0D"/>
    <w:rsid w:val="001A6287"/>
    <w:rsid w:val="001B624F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5D3A"/>
    <w:rsid w:val="002772CF"/>
    <w:rsid w:val="002903B1"/>
    <w:rsid w:val="0029501B"/>
    <w:rsid w:val="002A2B6D"/>
    <w:rsid w:val="002A4245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73621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0AC7"/>
    <w:rsid w:val="00417E2E"/>
    <w:rsid w:val="0042050D"/>
    <w:rsid w:val="00424139"/>
    <w:rsid w:val="00427503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40EC6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460F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53F2C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43A3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1B9C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28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0B65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44D82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C594B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3</cp:revision>
  <cp:lastPrinted>2004-07-12T06:29:00Z</cp:lastPrinted>
  <dcterms:created xsi:type="dcterms:W3CDTF">2016-11-27T15:09:00Z</dcterms:created>
  <dcterms:modified xsi:type="dcterms:W3CDTF">2016-12-04T16:11:00Z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