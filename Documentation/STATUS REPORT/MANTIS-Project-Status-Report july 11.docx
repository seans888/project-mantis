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3379B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3379B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Jeri Luther General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1326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1326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1326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1326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1326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1326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1326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3379B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F74063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HRM</w:t>
      </w:r>
    </w:p>
    <w:bookmarkEnd w:id="21"/>
    <w:p w:rsidR="0020544A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 Designing and Documentations Phase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D916B6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76E88" w:rsidP="009435EB">
            <w:pPr>
              <w:spacing w:before="40" w:after="40"/>
            </w:pPr>
            <w:r>
              <w:t>7/11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76E88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7/11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7</w:t>
            </w:r>
            <w:r w:rsidR="00E435DA">
              <w:rPr>
                <w:b w:val="0"/>
              </w:rPr>
              <w:t>/22/16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74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information.</w:t>
            </w:r>
            <w:r w:rsidR="00E435DA">
              <w:rPr>
                <w:b w:val="0"/>
              </w:rPr>
              <w:t xml:space="preserve"> Project Documents and Diagrams in Progress and still revising and building a system prototype.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7E4FC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gathering concrete information to formulate the documents and diagrams for the system.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379BA" w:rsidP="00811B77">
                  <w:pPr>
                    <w:spacing w:before="40" w:after="40"/>
                  </w:pPr>
                  <w:r>
                    <w:t>07/11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76E88" w:rsidP="00811B77">
                  <w:pPr>
                    <w:spacing w:before="40" w:after="40"/>
                  </w:pPr>
                  <w:r>
                    <w:t>10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379BA" w:rsidP="00CD4105">
                  <w:pPr>
                    <w:spacing w:before="40" w:after="40"/>
                  </w:pPr>
                  <w:r>
                    <w:t>07/11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12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379BA" w:rsidP="00811B77">
                  <w:pPr>
                    <w:spacing w:before="40" w:after="40"/>
                  </w:pPr>
                  <w:r>
                    <w:t>07/11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76E88" w:rsidP="00811B77">
                  <w:pPr>
                    <w:spacing w:before="40" w:after="40"/>
                  </w:pPr>
                  <w:r>
                    <w:t>15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379BA" w:rsidP="00CD4105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3379BA" w:rsidP="00F267C8">
                  <w:pPr>
                    <w:spacing w:before="40" w:after="40"/>
                  </w:pPr>
                  <w:r>
                    <w:t>07</w:t>
                  </w:r>
                  <w:r w:rsidR="00833781">
                    <w:t>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776E88" w:rsidP="00F267C8">
                  <w:pPr>
                    <w:spacing w:before="40" w:after="40"/>
                  </w:pPr>
                  <w:r>
                    <w:t>10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379BA" w:rsidP="00CD4105">
                  <w:pPr>
                    <w:spacing w:before="40" w:after="40"/>
                  </w:pPr>
                  <w:r>
                    <w:t>07/18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10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379BA" w:rsidP="00CD4105">
                  <w:pPr>
                    <w:spacing w:before="40" w:after="40"/>
                  </w:pPr>
                  <w:r>
                    <w:t>07/18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10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379BA" w:rsidP="00CD4105">
                  <w:pPr>
                    <w:spacing w:before="40" w:after="40"/>
                  </w:pPr>
                  <w:r>
                    <w:t>07/18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379BA" w:rsidP="00CD4105">
                  <w:pPr>
                    <w:spacing w:before="40" w:after="40"/>
                  </w:pPr>
                  <w:r>
                    <w:t>07/18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10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379BA" w:rsidP="00CD4105">
                  <w:pPr>
                    <w:spacing w:before="40" w:after="40"/>
                  </w:pPr>
                  <w:r>
                    <w:t>07</w:t>
                  </w:r>
                  <w:bookmarkStart w:id="23" w:name="_GoBack"/>
                  <w:bookmarkEnd w:id="23"/>
                  <w:r>
                    <w:t>/18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3378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Unavailability of client for interview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3378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776E88" w:rsidP="008F4C3C">
                  <w:pPr>
                    <w:spacing w:before="40" w:after="40"/>
                  </w:pPr>
                  <w:r>
                    <w:t>7/6</w:t>
                  </w:r>
                  <w:r w:rsidR="006665D3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6665D3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6665D3" w:rsidP="00F22B07">
                  <w:r>
                    <w:t>Rescheduled of interview.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6665D3" w:rsidP="00D6695C">
                  <w:r>
                    <w:t>For the next review the project documents and diagrams must be improved and organize.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379B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3379B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379BA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269" w:rsidRDefault="00513269">
      <w:r>
        <w:separator/>
      </w:r>
    </w:p>
  </w:endnote>
  <w:endnote w:type="continuationSeparator" w:id="0">
    <w:p w:rsidR="00513269" w:rsidRDefault="0051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379BA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379BA">
      <w:rPr>
        <w:noProof/>
        <w:sz w:val="18"/>
        <w:szCs w:val="18"/>
      </w:rPr>
      <w:t>9/5/2016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269" w:rsidRDefault="00513269">
      <w:r>
        <w:separator/>
      </w:r>
    </w:p>
  </w:footnote>
  <w:footnote w:type="continuationSeparator" w:id="0">
    <w:p w:rsidR="00513269" w:rsidRDefault="00513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E41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2B0D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379BA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13269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B2DB3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8EB"/>
    <w:rsid w:val="0077250A"/>
    <w:rsid w:val="00776E88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E4FCD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97F4F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D102B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4</cp:revision>
  <cp:lastPrinted>2004-07-12T06:29:00Z</cp:lastPrinted>
  <dcterms:created xsi:type="dcterms:W3CDTF">2016-09-05T12:10:00Z</dcterms:created>
  <dcterms:modified xsi:type="dcterms:W3CDTF">2016-09-05T12:31:00Z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