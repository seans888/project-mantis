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A405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1A405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Jeri Luther General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22A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22A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22A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22A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22A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22A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22A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1A405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0C31A2" w:rsidP="009435EB">
            <w:pPr>
              <w:spacing w:before="40" w:after="40"/>
            </w:pPr>
            <w:r>
              <w:t>08/22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0C31A2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08/22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8/28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E77F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Revising diagrams and adding new ones. </w:t>
            </w:r>
            <w:r w:rsidR="00F82F9E">
              <w:rPr>
                <w:b w:val="0"/>
              </w:rPr>
              <w:t>Updated the documents</w:t>
            </w:r>
            <w:r w:rsidR="000C31A2">
              <w:rPr>
                <w:b w:val="0"/>
              </w:rPr>
              <w:t>. Creating system prototype using Yii.20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35DA" w:rsidP="00811B77">
                  <w:pPr>
                    <w:spacing w:before="40" w:after="40"/>
                  </w:pPr>
                  <w:r>
                    <w:t>08/18/16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811B77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08/19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30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811B77">
                  <w:pPr>
                    <w:spacing w:before="40" w:after="40"/>
                  </w:pPr>
                  <w:r>
                    <w:t>08/19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811B77">
                  <w:pPr>
                    <w:spacing w:before="40" w:after="40"/>
                  </w:pPr>
                  <w:r>
                    <w:t>50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08/20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20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0C31A2" w:rsidP="00F267C8">
                  <w:pPr>
                    <w:spacing w:before="40" w:after="40"/>
                  </w:pPr>
                  <w:r>
                    <w:t>08/20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C31A2" w:rsidP="00F267C8">
                  <w:pPr>
                    <w:spacing w:before="40" w:after="40"/>
                  </w:pPr>
                  <w:r>
                    <w:t>20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50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40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40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08/25/16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31A2" w:rsidP="00CD4105">
                  <w:pPr>
                    <w:spacing w:before="40" w:after="40"/>
                  </w:pPr>
                  <w:r>
                    <w:t>60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3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3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4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5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organize.</w:t>
                  </w:r>
                  <w:r w:rsidR="001A405C">
                    <w:t xml:space="preserve"> </w:t>
                  </w:r>
                </w:p>
                <w:p w:rsidR="001A405C" w:rsidRPr="00D6695C" w:rsidRDefault="001A405C" w:rsidP="00D6695C">
                  <w:r>
                    <w:t>Prototype must get configured already.</w:t>
                  </w:r>
                  <w:bookmarkStart w:id="26" w:name="_GoBack"/>
                  <w:bookmarkEnd w:id="2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A405C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1A405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A405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2AE" w:rsidRDefault="000922AE">
      <w:r>
        <w:separator/>
      </w:r>
    </w:p>
  </w:endnote>
  <w:endnote w:type="continuationSeparator" w:id="0">
    <w:p w:rsidR="000922AE" w:rsidRDefault="0009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A405C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A405C"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2AE" w:rsidRDefault="000922AE">
      <w:r>
        <w:separator/>
      </w:r>
    </w:p>
  </w:footnote>
  <w:footnote w:type="continuationSeparator" w:id="0">
    <w:p w:rsidR="000922AE" w:rsidRDefault="00092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7809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22AE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2B0D"/>
    <w:rsid w:val="001A405C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2F1B53"/>
    <w:rsid w:val="00306E75"/>
    <w:rsid w:val="00320FD0"/>
    <w:rsid w:val="0032495F"/>
    <w:rsid w:val="00330146"/>
    <w:rsid w:val="00340E9C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E67A0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5</cp:revision>
  <cp:lastPrinted>2004-07-12T06:29:00Z</cp:lastPrinted>
  <dcterms:created xsi:type="dcterms:W3CDTF">2016-09-05T12:30:00Z</dcterms:created>
  <dcterms:modified xsi:type="dcterms:W3CDTF">2016-09-05T12:38:00Z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