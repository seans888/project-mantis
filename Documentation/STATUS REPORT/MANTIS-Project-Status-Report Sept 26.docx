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4506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A4506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B58E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B58E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B58E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B58E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B58E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B58E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B58E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A4506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A5818" w:rsidP="009435EB">
            <w:pPr>
              <w:spacing w:before="40" w:after="40"/>
            </w:pPr>
            <w:r>
              <w:t>08/29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A5818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08/29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</w:t>
            </w:r>
            <w:r w:rsidR="00616C98">
              <w:rPr>
                <w:b w:val="0"/>
              </w:rPr>
              <w:t>0</w:t>
            </w:r>
            <w:r>
              <w:rPr>
                <w:b w:val="0"/>
              </w:rPr>
              <w:t>9/4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A4506B" w:rsidP="00A4506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lastRenderedPageBreak/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09/26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75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811B77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2</w:t>
                  </w:r>
                  <w:r w:rsidR="00032D9B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A4506B" w:rsidP="00F267C8">
                  <w:pPr>
                    <w:spacing w:before="40" w:after="40"/>
                  </w:pPr>
                  <w:r>
                    <w:t>09/26</w:t>
                  </w:r>
                  <w:r w:rsidR="0001349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010/02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3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32D9B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10/02/16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>
                  <w:bookmarkStart w:id="23" w:name="_GoBack"/>
                  <w:bookmarkEnd w:id="23"/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 is hard to interview and does not accommodate us well. Will try to interview again to gather more information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A4506B" w:rsidP="008F4C3C">
                  <w:pPr>
                    <w:spacing w:before="40" w:after="40"/>
                  </w:pPr>
                  <w:r>
                    <w:t>10/5</w:t>
                  </w:r>
                  <w:r w:rsidR="0001349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01349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4506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A4506B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4506B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8EB" w:rsidRDefault="00FB58EB">
      <w:r>
        <w:separator/>
      </w:r>
    </w:p>
  </w:endnote>
  <w:endnote w:type="continuationSeparator" w:id="0">
    <w:p w:rsidR="00FB58EB" w:rsidRDefault="00FB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71C00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4506B">
      <w:rPr>
        <w:noProof/>
        <w:sz w:val="18"/>
        <w:szCs w:val="18"/>
      </w:rPr>
      <w:t>10/2/2016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8EB" w:rsidRDefault="00FB58EB">
      <w:r>
        <w:separator/>
      </w:r>
    </w:p>
  </w:footnote>
  <w:footnote w:type="continuationSeparator" w:id="0">
    <w:p w:rsidR="00FB58EB" w:rsidRDefault="00FB5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B5030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A236E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2</cp:revision>
  <cp:lastPrinted>2004-07-12T06:29:00Z</cp:lastPrinted>
  <dcterms:created xsi:type="dcterms:W3CDTF">2016-10-02T15:09:00Z</dcterms:created>
  <dcterms:modified xsi:type="dcterms:W3CDTF">2016-10-02T15:09:00Z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